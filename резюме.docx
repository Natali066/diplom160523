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D8" w:rsidRPr="00C92A4C" w:rsidRDefault="008611D8" w:rsidP="00C25501">
      <w:pPr>
        <w:pStyle w:val="Subtitle"/>
        <w:contextualSpacing w:val="0"/>
        <w:rPr>
          <w:rFonts w:ascii="Calibri" w:hAnsi="Calibri" w:cs="Calibri"/>
          <w:b/>
          <w:color w:val="auto"/>
          <w:u w:val="thick" w:color="31849B"/>
        </w:rPr>
      </w:pPr>
      <w:r>
        <w:rPr>
          <w:noProof/>
        </w:rPr>
        <w:pict>
          <v:shape id="Рисунок 2" o:spid="_x0000_s1026" type="#_x0000_t75" style="position:absolute;margin-left:87.55pt;margin-top:0;width:127.55pt;height:127.55pt;z-index:251658240;visibility:visible;mso-position-horizontal:right;mso-position-horizontal-relative:margin;mso-position-vertical:top;mso-position-vertical-relative:margin">
            <v:imagedata r:id="rId5" o:title=""/>
            <w10:wrap type="square" anchorx="margin" anchory="margin"/>
          </v:shape>
        </w:pict>
      </w:r>
      <w:r>
        <w:rPr>
          <w:rFonts w:ascii="Calibri" w:hAnsi="Calibri" w:cs="Calibri"/>
          <w:b/>
          <w:color w:val="auto"/>
          <w:u w:val="thick" w:color="31849B"/>
        </w:rPr>
        <w:t>Ярина Наталья Владимировна</w:t>
      </w:r>
    </w:p>
    <w:p w:rsidR="008611D8" w:rsidRPr="007633F4" w:rsidRDefault="008611D8" w:rsidP="00793BCF">
      <w:pPr>
        <w:pStyle w:val="1"/>
        <w:spacing w:before="120" w:line="240" w:lineRule="auto"/>
        <w:contextualSpacing w:val="0"/>
        <w:rPr>
          <w:rFonts w:ascii="Calibri" w:hAnsi="Calibri" w:cs="Calibri"/>
          <w:color w:val="404040"/>
          <w:sz w:val="22"/>
          <w:szCs w:val="22"/>
        </w:rPr>
      </w:pPr>
      <w:r>
        <w:rPr>
          <w:rFonts w:ascii="Calibri" w:hAnsi="Calibri" w:cs="Calibri"/>
          <w:color w:val="404040"/>
          <w:sz w:val="22"/>
          <w:szCs w:val="22"/>
          <w:lang w:val="en-US"/>
        </w:rPr>
        <w:t>Python</w:t>
      </w:r>
      <w:r w:rsidRPr="007633F4">
        <w:rPr>
          <w:rFonts w:ascii="Calibri" w:hAnsi="Calibri" w:cs="Calibri"/>
          <w:color w:val="404040"/>
          <w:sz w:val="22"/>
          <w:szCs w:val="22"/>
        </w:rPr>
        <w:t>-</w:t>
      </w:r>
      <w:r>
        <w:rPr>
          <w:rFonts w:ascii="Calibri" w:hAnsi="Calibri" w:cs="Calibri"/>
          <w:color w:val="404040"/>
          <w:sz w:val="22"/>
          <w:szCs w:val="22"/>
        </w:rPr>
        <w:t>разработчик, помощник разработчика</w:t>
      </w:r>
    </w:p>
    <w:p w:rsidR="008611D8" w:rsidRPr="007633F4" w:rsidRDefault="008611D8" w:rsidP="00793BCF">
      <w:pPr>
        <w:pStyle w:val="1"/>
        <w:spacing w:before="120" w:line="240" w:lineRule="auto"/>
        <w:contextualSpacing w:val="0"/>
        <w:rPr>
          <w:rFonts w:ascii="Calibri" w:hAnsi="Calibri" w:cs="Calibri"/>
          <w:color w:val="595959"/>
          <w:sz w:val="22"/>
          <w:szCs w:val="22"/>
        </w:rPr>
      </w:pPr>
      <w:r w:rsidRPr="00C92A4C">
        <w:rPr>
          <w:rFonts w:ascii="Calibri" w:hAnsi="Calibri" w:cs="Calibri"/>
          <w:color w:val="404040"/>
          <w:sz w:val="22"/>
          <w:szCs w:val="22"/>
        </w:rPr>
        <w:t>Дата рождения:</w:t>
      </w:r>
      <w:r>
        <w:rPr>
          <w:rFonts w:ascii="Calibri" w:hAnsi="Calibri" w:cs="Calibri"/>
          <w:color w:val="404040"/>
          <w:sz w:val="22"/>
          <w:szCs w:val="22"/>
        </w:rPr>
        <w:t xml:space="preserve"> 23.08.1975</w:t>
      </w:r>
      <w:r w:rsidRPr="00C92A4C">
        <w:rPr>
          <w:rFonts w:ascii="Calibri" w:hAnsi="Calibri" w:cs="Calibri"/>
          <w:color w:val="404040"/>
          <w:sz w:val="22"/>
          <w:szCs w:val="22"/>
        </w:rPr>
        <w:br/>
        <w:t>Город:</w:t>
      </w:r>
      <w:r>
        <w:rPr>
          <w:rFonts w:ascii="Calibri" w:hAnsi="Calibri" w:cs="Calibri"/>
          <w:color w:val="404040"/>
          <w:sz w:val="22"/>
          <w:szCs w:val="22"/>
        </w:rPr>
        <w:t xml:space="preserve"> Ревда, Свердловская область</w:t>
      </w:r>
      <w:r w:rsidRPr="00C92A4C">
        <w:rPr>
          <w:rFonts w:ascii="Calibri" w:hAnsi="Calibri" w:cs="Calibri"/>
          <w:color w:val="404040"/>
          <w:sz w:val="22"/>
          <w:szCs w:val="22"/>
        </w:rPr>
        <w:br/>
        <w:t>Телефон:</w:t>
      </w:r>
      <w:r>
        <w:rPr>
          <w:rFonts w:ascii="Calibri" w:hAnsi="Calibri" w:cs="Calibri"/>
          <w:color w:val="404040"/>
          <w:sz w:val="22"/>
          <w:szCs w:val="22"/>
        </w:rPr>
        <w:t xml:space="preserve"> 8-922-205-5460</w:t>
      </w:r>
      <w:r w:rsidRPr="00C92A4C">
        <w:rPr>
          <w:rFonts w:ascii="Calibri" w:hAnsi="Calibri" w:cs="Calibri"/>
          <w:color w:val="404040"/>
          <w:sz w:val="22"/>
          <w:szCs w:val="22"/>
        </w:rPr>
        <w:br/>
        <w:t>Email:</w:t>
      </w:r>
      <w:r>
        <w:rPr>
          <w:rFonts w:ascii="Calibri" w:hAnsi="Calibri" w:cs="Calibri"/>
          <w:color w:val="404040"/>
          <w:sz w:val="22"/>
          <w:szCs w:val="22"/>
        </w:rPr>
        <w:t xml:space="preserve"> </w:t>
      </w:r>
      <w:r>
        <w:rPr>
          <w:rFonts w:ascii="Calibri" w:hAnsi="Calibri" w:cs="Calibri"/>
          <w:color w:val="404040"/>
          <w:sz w:val="22"/>
          <w:szCs w:val="22"/>
          <w:lang w:val="en-US"/>
        </w:rPr>
        <w:t>yarina</w:t>
      </w:r>
      <w:r w:rsidRPr="007633F4">
        <w:rPr>
          <w:rFonts w:ascii="Calibri" w:hAnsi="Calibri" w:cs="Calibri"/>
          <w:color w:val="404040"/>
          <w:sz w:val="22"/>
          <w:szCs w:val="22"/>
        </w:rPr>
        <w:t>_</w:t>
      </w:r>
      <w:r>
        <w:rPr>
          <w:rFonts w:ascii="Calibri" w:hAnsi="Calibri" w:cs="Calibri"/>
          <w:color w:val="404040"/>
          <w:sz w:val="22"/>
          <w:szCs w:val="22"/>
          <w:lang w:val="en-US"/>
        </w:rPr>
        <w:t>n</w:t>
      </w:r>
      <w:r w:rsidRPr="007633F4">
        <w:rPr>
          <w:rFonts w:ascii="Calibri" w:hAnsi="Calibri" w:cs="Calibri"/>
          <w:color w:val="404040"/>
          <w:sz w:val="22"/>
          <w:szCs w:val="22"/>
        </w:rPr>
        <w:t>@</w:t>
      </w:r>
      <w:r>
        <w:rPr>
          <w:rFonts w:ascii="Calibri" w:hAnsi="Calibri" w:cs="Calibri"/>
          <w:color w:val="404040"/>
          <w:sz w:val="22"/>
          <w:szCs w:val="22"/>
          <w:lang w:val="en-US"/>
        </w:rPr>
        <w:t>inbox</w:t>
      </w:r>
      <w:r w:rsidRPr="007633F4">
        <w:rPr>
          <w:rFonts w:ascii="Calibri" w:hAnsi="Calibri" w:cs="Calibri"/>
          <w:color w:val="404040"/>
          <w:sz w:val="22"/>
          <w:szCs w:val="22"/>
        </w:rPr>
        <w:t>.</w:t>
      </w:r>
      <w:r>
        <w:rPr>
          <w:rFonts w:ascii="Calibri" w:hAnsi="Calibri" w:cs="Calibri"/>
          <w:color w:val="404040"/>
          <w:sz w:val="22"/>
          <w:szCs w:val="22"/>
          <w:lang w:val="en-US"/>
        </w:rPr>
        <w:t>ru</w:t>
      </w: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/>
      </w:tblPr>
      <w:tblGrid>
        <w:gridCol w:w="3105"/>
        <w:gridCol w:w="7695"/>
      </w:tblGrid>
      <w:tr w:rsidR="008611D8" w:rsidRPr="00617006" w:rsidTr="00334F6D"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92A4C" w:rsidRDefault="008611D8" w:rsidP="00FF5CEC">
            <w:pPr>
              <w:jc w:val="right"/>
              <w:rPr>
                <w:rStyle w:val="IntenseReference"/>
                <w:rFonts w:ascii="Calibri" w:hAnsi="Calibri" w:cs="Calibri"/>
                <w:color w:val="auto"/>
                <w:sz w:val="26"/>
                <w:szCs w:val="26"/>
              </w:rPr>
            </w:pPr>
            <w:bookmarkStart w:id="0" w:name="_bdk8z2l14qs8" w:colFirst="0" w:colLast="0"/>
            <w:bookmarkStart w:id="1" w:name="_o9v5mf4sf4kh" w:colFirst="0" w:colLast="0"/>
            <w:bookmarkEnd w:id="0"/>
            <w:bookmarkEnd w:id="1"/>
            <w:r w:rsidRPr="00C92A4C">
              <w:rPr>
                <w:rStyle w:val="IntenseReference"/>
                <w:rFonts w:ascii="Calibri" w:hAnsi="Calibri" w:cs="Calibri"/>
                <w:color w:val="auto"/>
                <w:sz w:val="26"/>
                <w:szCs w:val="26"/>
              </w:rPr>
              <w:t>Образование</w:t>
            </w:r>
          </w:p>
          <w:p w:rsidR="008611D8" w:rsidRPr="00C92A4C" w:rsidRDefault="008611D8" w:rsidP="00573602">
            <w:pPr>
              <w:pStyle w:val="Heading1"/>
              <w:spacing w:line="240" w:lineRule="auto"/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92A4C" w:rsidRDefault="008611D8" w:rsidP="00306B06">
            <w:pPr>
              <w:pStyle w:val="Heading2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bookmarkStart w:id="2" w:name="_2vmd3pd4vxzr" w:colFirst="0" w:colLast="0"/>
            <w:bookmarkEnd w:id="2"/>
            <w:r w:rsidRPr="00C92A4C">
              <w:rPr>
                <w:rFonts w:ascii="Calibri" w:hAnsi="Calibri" w:cs="Calibri"/>
                <w:color w:val="31849B"/>
                <w:sz w:val="26"/>
                <w:szCs w:val="26"/>
              </w:rPr>
              <w:t>Специальность</w:t>
            </w:r>
          </w:p>
          <w:p w:rsidR="008611D8" w:rsidRPr="00C92A4C" w:rsidRDefault="008611D8" w:rsidP="00A530E7">
            <w:pPr>
              <w:pStyle w:val="Heading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сентябрь</w:t>
            </w:r>
            <w:r w:rsidRPr="00C92A4C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1993 - май</w:t>
            </w:r>
            <w:r w:rsidRPr="00C92A4C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1998</w:t>
            </w:r>
          </w:p>
          <w:p w:rsidR="008611D8" w:rsidRPr="00C92A4C" w:rsidRDefault="008611D8" w:rsidP="00A530E7">
            <w:pPr>
              <w:pStyle w:val="Heading3"/>
              <w:spacing w:before="120" w:after="24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Факультет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журналистики</w:t>
            </w: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>Уральский государственный университет</w:t>
            </w: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, город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Екатеринбург</w:t>
            </w:r>
          </w:p>
          <w:p w:rsidR="008611D8" w:rsidRDefault="008611D8" w:rsidP="00F45C7C">
            <w:pPr>
              <w:pStyle w:val="1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Диплом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АВС 0386408</w:t>
            </w: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, квалификация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журналист</w:t>
            </w:r>
          </w:p>
          <w:p w:rsidR="008611D8" w:rsidRDefault="008611D8" w:rsidP="00F45C7C">
            <w:pPr>
              <w:pStyle w:val="1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:rsidR="008611D8" w:rsidRDefault="008611D8" w:rsidP="00F45C7C">
            <w:pPr>
              <w:pStyle w:val="1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Июль/2022 – июль/2023</w:t>
            </w:r>
          </w:p>
          <w:p w:rsidR="008611D8" w:rsidRDefault="008611D8" w:rsidP="00F45C7C">
            <w:pPr>
              <w:pStyle w:val="1"/>
              <w:contextualSpacing w:val="0"/>
              <w:rPr>
                <w:color w:val="FFFFFF"/>
                <w:shd w:val="clear" w:color="auto" w:fill="000000"/>
              </w:rPr>
            </w:pPr>
            <w:r w:rsidRPr="00CD41A0">
              <w:rPr>
                <w:color w:val="FFFFFF"/>
                <w:shd w:val="clear" w:color="auto" w:fill="000000"/>
              </w:rPr>
              <w:t>Нетология. Курс Python-разработка для начинающих</w:t>
            </w:r>
          </w:p>
          <w:p w:rsidR="008611D8" w:rsidRPr="00CD41A0" w:rsidRDefault="008611D8" w:rsidP="00F45C7C">
            <w:pPr>
              <w:pStyle w:val="1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Свидетельство об обучении 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/>
              </w:rPr>
              <w:t>PD</w:t>
            </w:r>
            <w:r w:rsidRPr="00CD41A0">
              <w:rPr>
                <w:rFonts w:ascii="Calibri" w:hAnsi="Calibri" w:cs="Calibri"/>
                <w:color w:val="auto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/>
              </w:rPr>
              <w:t>CP</w:t>
            </w:r>
            <w:r w:rsidRPr="00CD41A0">
              <w:rPr>
                <w:rFonts w:ascii="Calibri" w:hAnsi="Calibri" w:cs="Calibri"/>
                <w:color w:val="auto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>8-7386769</w:t>
            </w:r>
          </w:p>
          <w:p w:rsidR="008611D8" w:rsidRPr="00C92A4C" w:rsidRDefault="008611D8" w:rsidP="00F45C7C">
            <w:pPr>
              <w:pStyle w:val="1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611D8" w:rsidRPr="00617006" w:rsidTr="00CC3048"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1B622F" w:rsidRDefault="008611D8" w:rsidP="00573602">
            <w:pPr>
              <w:pStyle w:val="Heading1"/>
              <w:contextualSpacing w:val="0"/>
              <w:rPr>
                <w:rStyle w:val="IntenseReference"/>
                <w:rFonts w:ascii="Calibri" w:hAnsi="Calibri" w:cs="Calibri"/>
              </w:rPr>
            </w:pPr>
            <w:bookmarkStart w:id="3" w:name="_56y1nfgxuv" w:colFirst="0" w:colLast="0"/>
            <w:bookmarkEnd w:id="3"/>
            <w:r w:rsidRPr="00C92A4C">
              <w:rPr>
                <w:rStyle w:val="IntenseReference"/>
                <w:rFonts w:ascii="Calibri" w:hAnsi="Calibri" w:cs="Calibri"/>
                <w:color w:val="auto"/>
              </w:rP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92A4C" w:rsidRDefault="008611D8" w:rsidP="00306B06">
            <w:pPr>
              <w:pStyle w:val="Heading2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bookmarkStart w:id="4" w:name="_2goo9s5pomc0" w:colFirst="0" w:colLast="0"/>
            <w:bookmarkEnd w:id="4"/>
            <w:r>
              <w:rPr>
                <w:rFonts w:ascii="Calibri" w:hAnsi="Calibri" w:cs="Calibri"/>
                <w:color w:val="31849B"/>
                <w:sz w:val="26"/>
                <w:szCs w:val="26"/>
              </w:rPr>
              <w:t>Редактор</w:t>
            </w:r>
          </w:p>
          <w:p w:rsidR="008611D8" w:rsidRPr="00C92A4C" w:rsidRDefault="008611D8" w:rsidP="00CC3A1A">
            <w:pPr>
              <w:pStyle w:val="Heading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сентябрь/2008</w:t>
            </w:r>
            <w:r w:rsidRPr="00C92A4C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 - текущее время</w:t>
            </w:r>
          </w:p>
          <w:p w:rsidR="008611D8" w:rsidRPr="00C92A4C" w:rsidRDefault="008611D8" w:rsidP="00CC3A1A">
            <w:pPr>
              <w:pStyle w:val="Heading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ООО «Сысерть Медиа»</w:t>
            </w: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, город</w:t>
            </w:r>
            <w:bookmarkStart w:id="5" w:name="_GoBack"/>
            <w:bookmarkEnd w:id="5"/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Сысерть Свердловской области</w:t>
            </w:r>
          </w:p>
          <w:p w:rsidR="008611D8" w:rsidRPr="00C92A4C" w:rsidRDefault="008611D8" w:rsidP="00A4351C">
            <w:pPr>
              <w:pStyle w:val="Heading4"/>
              <w:spacing w:before="80"/>
              <w:contextualSpacing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C92A4C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:rsidR="008611D8" w:rsidRPr="00C92A4C" w:rsidRDefault="008611D8" w:rsidP="00B1425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Подготовка номера газеты</w:t>
            </w:r>
          </w:p>
          <w:p w:rsidR="008611D8" w:rsidRPr="00CD41A0" w:rsidRDefault="008611D8" w:rsidP="00B1425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Контроль работы сотрудников</w:t>
            </w:r>
          </w:p>
          <w:p w:rsidR="008611D8" w:rsidRPr="00CD41A0" w:rsidRDefault="008611D8" w:rsidP="00B1425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Постановка задач</w:t>
            </w:r>
          </w:p>
          <w:p w:rsidR="008611D8" w:rsidRPr="00C92A4C" w:rsidRDefault="008611D8" w:rsidP="00B1425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Написание статей</w:t>
            </w:r>
          </w:p>
          <w:p w:rsidR="008611D8" w:rsidRPr="00C92A4C" w:rsidRDefault="008611D8" w:rsidP="00CD41A0">
            <w:pPr>
              <w:pStyle w:val="NormalWeb"/>
              <w:shd w:val="clear" w:color="auto" w:fill="FFFFFF"/>
              <w:spacing w:before="0" w:beforeAutospacing="0" w:after="0" w:afterAutospacing="0"/>
              <w:ind w:left="357"/>
              <w:textAlignment w:val="baseline"/>
              <w:rPr>
                <w:rFonts w:ascii="Calibri" w:hAnsi="Calibri" w:cs="Calibri"/>
                <w:color w:val="7F7F7F"/>
              </w:rPr>
            </w:pPr>
          </w:p>
          <w:p w:rsidR="008611D8" w:rsidRPr="00C92A4C" w:rsidRDefault="008611D8" w:rsidP="00CF6387">
            <w:pPr>
              <w:pStyle w:val="Heading2"/>
              <w:spacing w:before="160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bookmarkStart w:id="6" w:name="_oz27sjej29tu" w:colFirst="0" w:colLast="0"/>
            <w:bookmarkStart w:id="7" w:name="_j8kzwzlau0g" w:colFirst="0" w:colLast="0"/>
            <w:bookmarkEnd w:id="6"/>
            <w:bookmarkEnd w:id="7"/>
            <w:r>
              <w:rPr>
                <w:rFonts w:ascii="Calibri" w:hAnsi="Calibri" w:cs="Calibri"/>
                <w:color w:val="31849B"/>
                <w:sz w:val="26"/>
                <w:szCs w:val="26"/>
              </w:rPr>
              <w:t>Менеджер</w:t>
            </w:r>
          </w:p>
          <w:p w:rsidR="008611D8" w:rsidRPr="00C92A4C" w:rsidRDefault="008611D8" w:rsidP="00CF6387">
            <w:pPr>
              <w:pStyle w:val="Heading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ООО «Легион» </w:t>
            </w: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, город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Екатеринбург</w:t>
            </w:r>
          </w:p>
          <w:p w:rsidR="008611D8" w:rsidRPr="00C92A4C" w:rsidRDefault="008611D8" w:rsidP="00CF6387">
            <w:pPr>
              <w:pStyle w:val="Heading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80808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май</w:t>
            </w:r>
            <w:r w:rsidRPr="00C92A4C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2007 - август</w:t>
            </w:r>
            <w:r w:rsidRPr="00C92A4C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2008</w:t>
            </w:r>
          </w:p>
          <w:p w:rsidR="008611D8" w:rsidRPr="00C92A4C" w:rsidRDefault="008611D8" w:rsidP="00A4351C">
            <w:pPr>
              <w:pStyle w:val="Heading4"/>
              <w:spacing w:before="80"/>
              <w:contextualSpacing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C92A4C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:rsidR="008611D8" w:rsidRPr="00C92A4C" w:rsidRDefault="008611D8" w:rsidP="00CF6387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Подготовка пресс-релизов</w:t>
            </w:r>
          </w:p>
          <w:p w:rsidR="008611D8" w:rsidRDefault="008611D8" w:rsidP="00CD41A0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Работа со СМИ</w:t>
            </w:r>
          </w:p>
          <w:p w:rsidR="008611D8" w:rsidRPr="00CD41A0" w:rsidRDefault="008611D8" w:rsidP="00CD41A0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 w:rsidRPr="00CD41A0">
              <w:rPr>
                <w:rFonts w:ascii="Calibri" w:hAnsi="Calibri" w:cs="Calibri"/>
              </w:rPr>
              <w:t>Организация мероприятий</w:t>
            </w:r>
          </w:p>
          <w:p w:rsidR="008611D8" w:rsidRPr="00C92A4C" w:rsidRDefault="008611D8" w:rsidP="00CF6387">
            <w:pPr>
              <w:pStyle w:val="Heading2"/>
              <w:spacing w:before="160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r>
              <w:rPr>
                <w:rFonts w:ascii="Calibri" w:hAnsi="Calibri" w:cs="Calibri"/>
                <w:color w:val="31849B"/>
                <w:sz w:val="26"/>
                <w:szCs w:val="26"/>
              </w:rPr>
              <w:t>Журналист</w:t>
            </w:r>
          </w:p>
          <w:p w:rsidR="008611D8" w:rsidRPr="00C92A4C" w:rsidRDefault="008611D8" w:rsidP="00CF6387">
            <w:pPr>
              <w:pStyle w:val="Heading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ЗАО «Экспресс»</w:t>
            </w: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, город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Екатеринбург</w:t>
            </w:r>
          </w:p>
          <w:p w:rsidR="008611D8" w:rsidRPr="00C92A4C" w:rsidRDefault="008611D8" w:rsidP="00CF6387">
            <w:pPr>
              <w:pStyle w:val="Heading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80808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2000 год - май</w:t>
            </w:r>
            <w:r w:rsidRPr="00C92A4C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2007</w:t>
            </w:r>
          </w:p>
          <w:p w:rsidR="008611D8" w:rsidRPr="00C92A4C" w:rsidRDefault="008611D8" w:rsidP="00A4351C">
            <w:pPr>
              <w:pStyle w:val="Heading4"/>
              <w:spacing w:before="80"/>
              <w:contextualSpacing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C92A4C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:rsidR="008611D8" w:rsidRPr="00C92A4C" w:rsidRDefault="008611D8" w:rsidP="00CF6387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Написание статей в газету и другие СМИ</w:t>
            </w:r>
          </w:p>
          <w:p w:rsidR="008611D8" w:rsidRPr="00C92A4C" w:rsidRDefault="008611D8" w:rsidP="00CD41A0">
            <w:pPr>
              <w:pStyle w:val="NormalWeb"/>
              <w:shd w:val="clear" w:color="auto" w:fill="FFFFFF"/>
              <w:spacing w:before="0" w:beforeAutospacing="0" w:after="0" w:afterAutospacing="0"/>
              <w:ind w:left="357"/>
              <w:textAlignment w:val="baseline"/>
              <w:rPr>
                <w:rFonts w:ascii="Calibri" w:hAnsi="Calibri" w:cs="Calibri"/>
                <w:color w:val="7F7F7F"/>
              </w:rPr>
            </w:pPr>
          </w:p>
        </w:tc>
      </w:tr>
      <w:tr w:rsidR="008611D8" w:rsidRPr="00617006" w:rsidTr="00193367"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92A4C" w:rsidRDefault="008611D8" w:rsidP="00E458B3">
            <w:pPr>
              <w:pStyle w:val="Heading1"/>
              <w:contextualSpacing w:val="0"/>
              <w:rPr>
                <w:rFonts w:ascii="Calibri" w:hAnsi="Calibri" w:cs="Calibri"/>
              </w:rPr>
            </w:pPr>
            <w:bookmarkStart w:id="8" w:name="_sjyyv43lhsp0" w:colFirst="0" w:colLast="0"/>
            <w:bookmarkEnd w:id="8"/>
            <w:r w:rsidRPr="00C92A4C">
              <w:rPr>
                <w:rStyle w:val="IntenseReference"/>
                <w:rFonts w:ascii="Calibri" w:hAnsi="Calibri" w:cs="Calibri"/>
                <w:color w:val="auto"/>
              </w:rPr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D41A0" w:rsidRDefault="008611D8" w:rsidP="00F620A5">
            <w:pPr>
              <w:pStyle w:val="ListParagraph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CD41A0">
              <w:rPr>
                <w:color w:val="C4C4C4"/>
                <w:shd w:val="clear" w:color="auto" w:fill="000000"/>
              </w:rPr>
              <w:t>Верстка сайта на HTML и CSS – базовые навыки</w:t>
            </w:r>
          </w:p>
          <w:p w:rsidR="008611D8" w:rsidRPr="00C92A4C" w:rsidRDefault="008611D8" w:rsidP="00F620A5">
            <w:pPr>
              <w:pStyle w:val="ListParagraph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/>
              </w:rPr>
              <w:t>Python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: условные конструкции, операции сравнения, коллекции данных, словари, множества, функции, ООП, работа с библиотеками, базы данных, 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/>
              </w:rPr>
              <w:t>Git</w:t>
            </w:r>
          </w:p>
          <w:p w:rsidR="008611D8" w:rsidRPr="00C92A4C" w:rsidRDefault="008611D8" w:rsidP="00F620A5">
            <w:pPr>
              <w:pStyle w:val="ListParagraph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Также умею работать в 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/>
              </w:rPr>
              <w:t>Photoshop</w:t>
            </w:r>
            <w:r w:rsidRPr="00CD41A0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и 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/>
              </w:rPr>
              <w:t>Indesign</w:t>
            </w:r>
          </w:p>
          <w:p w:rsidR="008611D8" w:rsidRPr="00CB2EF5" w:rsidRDefault="008611D8" w:rsidP="00F620A5">
            <w:pPr>
              <w:pStyle w:val="ListParagraph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CB2EF5">
              <w:rPr>
                <w:rFonts w:ascii="Calibri" w:hAnsi="Calibri" w:cs="Calibri"/>
                <w:color w:val="auto"/>
                <w:sz w:val="24"/>
                <w:szCs w:val="24"/>
              </w:rPr>
              <w:t>Грамотная речь, грамотно пишу.</w:t>
            </w:r>
          </w:p>
        </w:tc>
      </w:tr>
      <w:tr w:rsidR="008611D8" w:rsidRPr="00617006" w:rsidTr="00193367"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92A4C" w:rsidRDefault="008611D8" w:rsidP="00573602">
            <w:pPr>
              <w:pStyle w:val="Heading1"/>
              <w:contextualSpacing w:val="0"/>
              <w:rPr>
                <w:rFonts w:ascii="Calibri" w:hAnsi="Calibri" w:cs="Calibri"/>
              </w:rPr>
            </w:pPr>
            <w:bookmarkStart w:id="9" w:name="_jdnxk0e0poir" w:colFirst="0" w:colLast="0"/>
            <w:bookmarkEnd w:id="9"/>
            <w:r w:rsidRPr="00C92A4C">
              <w:rPr>
                <w:rStyle w:val="IntenseReference"/>
                <w:rFonts w:ascii="Calibri" w:hAnsi="Calibri" w:cs="Calibri"/>
                <w:color w:val="auto"/>
              </w:rPr>
              <w:t>Личные качества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92A4C" w:rsidRDefault="008611D8" w:rsidP="001F5F27">
            <w:pPr>
              <w:pStyle w:val="1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Ответственность</w:t>
            </w:r>
          </w:p>
          <w:p w:rsidR="008611D8" w:rsidRPr="00C92A4C" w:rsidRDefault="008611D8" w:rsidP="001F5F27">
            <w:pPr>
              <w:pStyle w:val="1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Внимательность</w:t>
            </w:r>
          </w:p>
          <w:p w:rsidR="008611D8" w:rsidRPr="00C92A4C" w:rsidRDefault="008611D8" w:rsidP="001F5F27">
            <w:pPr>
              <w:pStyle w:val="1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Исполнительность</w:t>
            </w:r>
          </w:p>
          <w:p w:rsidR="008611D8" w:rsidRPr="00C92A4C" w:rsidRDefault="008611D8" w:rsidP="00CC3048">
            <w:pPr>
              <w:pStyle w:val="1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Коммуникабельность</w:t>
            </w:r>
          </w:p>
          <w:p w:rsidR="008611D8" w:rsidRPr="00C92A4C" w:rsidRDefault="008611D8" w:rsidP="00CC3048">
            <w:pPr>
              <w:pStyle w:val="1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Пунктуальность</w:t>
            </w:r>
          </w:p>
        </w:tc>
      </w:tr>
      <w:tr w:rsidR="008611D8" w:rsidRPr="00617006" w:rsidTr="001F5F27">
        <w:trPr>
          <w:trHeight w:val="2182"/>
        </w:trPr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92A4C" w:rsidRDefault="008611D8" w:rsidP="00573602">
            <w:pPr>
              <w:pStyle w:val="Heading1"/>
              <w:contextualSpacing w:val="0"/>
              <w:rPr>
                <w:rFonts w:ascii="Calibri" w:hAnsi="Calibri" w:cs="Calibri"/>
              </w:rPr>
            </w:pPr>
            <w:r w:rsidRPr="00C92A4C">
              <w:rPr>
                <w:rStyle w:val="IntenseReference"/>
                <w:rFonts w:ascii="Calibri" w:hAnsi="Calibri" w:cs="Calibri"/>
                <w:color w:val="auto"/>
              </w:rPr>
              <w:t>Дополнительная 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611D8" w:rsidRPr="00C92A4C" w:rsidRDefault="008611D8" w:rsidP="001F5F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Не замужем</w:t>
            </w:r>
          </w:p>
          <w:p w:rsidR="008611D8" w:rsidRPr="00C92A4C" w:rsidRDefault="008611D8" w:rsidP="001F5F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Д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>очь 9 лет</w:t>
            </w: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 xml:space="preserve"> </w:t>
            </w:r>
          </w:p>
          <w:p w:rsidR="008611D8" w:rsidRPr="00C92A4C" w:rsidRDefault="008611D8" w:rsidP="001F5F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 xml:space="preserve">Водительское удостоверение 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>- есть</w:t>
            </w:r>
          </w:p>
          <w:p w:rsidR="008611D8" w:rsidRPr="00C92A4C" w:rsidRDefault="008611D8" w:rsidP="001F5F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C92A4C">
              <w:rPr>
                <w:rFonts w:ascii="Calibri" w:hAnsi="Calibri" w:cs="Calibri"/>
                <w:color w:val="auto"/>
                <w:sz w:val="24"/>
                <w:szCs w:val="24"/>
              </w:rPr>
              <w:t>Авто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/>
              </w:rPr>
              <w:t>Honda Fit</w:t>
            </w:r>
          </w:p>
          <w:p w:rsidR="008611D8" w:rsidRPr="00C92A4C" w:rsidRDefault="008611D8" w:rsidP="00CB2EF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Готовность работать сверхурочно.</w:t>
            </w:r>
          </w:p>
        </w:tc>
      </w:tr>
    </w:tbl>
    <w:p w:rsidR="008611D8" w:rsidRPr="00617006" w:rsidRDefault="008611D8"/>
    <w:sectPr w:rsidR="008611D8" w:rsidRPr="00617006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"/>
      </v:shape>
    </w:pict>
  </w:numPicBullet>
  <w:abstractNum w:abstractNumId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4EE7"/>
    <w:rsid w:val="00066737"/>
    <w:rsid w:val="00193367"/>
    <w:rsid w:val="001B622F"/>
    <w:rsid w:val="001F5F27"/>
    <w:rsid w:val="00306B06"/>
    <w:rsid w:val="00334F6D"/>
    <w:rsid w:val="003749DD"/>
    <w:rsid w:val="00573602"/>
    <w:rsid w:val="005B3FA4"/>
    <w:rsid w:val="00600023"/>
    <w:rsid w:val="00617006"/>
    <w:rsid w:val="006509AE"/>
    <w:rsid w:val="00704EE7"/>
    <w:rsid w:val="007633F4"/>
    <w:rsid w:val="00787B3E"/>
    <w:rsid w:val="00793BCF"/>
    <w:rsid w:val="007B7DE3"/>
    <w:rsid w:val="008611D8"/>
    <w:rsid w:val="008B7CD3"/>
    <w:rsid w:val="008F3FEC"/>
    <w:rsid w:val="00A23983"/>
    <w:rsid w:val="00A4351C"/>
    <w:rsid w:val="00A530E7"/>
    <w:rsid w:val="00AE6F88"/>
    <w:rsid w:val="00B1425F"/>
    <w:rsid w:val="00B83E71"/>
    <w:rsid w:val="00C25501"/>
    <w:rsid w:val="00C92A4C"/>
    <w:rsid w:val="00CB2EF5"/>
    <w:rsid w:val="00CC3048"/>
    <w:rsid w:val="00CC3A1A"/>
    <w:rsid w:val="00CD41A0"/>
    <w:rsid w:val="00CF6387"/>
    <w:rsid w:val="00D226AB"/>
    <w:rsid w:val="00E458B3"/>
    <w:rsid w:val="00E47C43"/>
    <w:rsid w:val="00E64D32"/>
    <w:rsid w:val="00F45C7C"/>
    <w:rsid w:val="00F620A5"/>
    <w:rsid w:val="00F8576B"/>
    <w:rsid w:val="00FF5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EE7"/>
    <w:pPr>
      <w:widowControl w:val="0"/>
      <w:spacing w:line="276" w:lineRule="auto"/>
      <w:contextualSpacing/>
    </w:pPr>
    <w:rPr>
      <w:rFonts w:ascii="Arial" w:hAnsi="Arial" w:cs="Arial"/>
      <w:color w:val="666666"/>
      <w:sz w:val="20"/>
      <w:szCs w:val="20"/>
    </w:rPr>
  </w:style>
  <w:style w:type="paragraph" w:styleId="Heading1">
    <w:name w:val="heading 1"/>
    <w:basedOn w:val="1"/>
    <w:next w:val="1"/>
    <w:link w:val="Heading1Char"/>
    <w:uiPriority w:val="99"/>
    <w:qFormat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1"/>
    <w:next w:val="1"/>
    <w:link w:val="Heading2Char"/>
    <w:uiPriority w:val="99"/>
    <w:qFormat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1"/>
    <w:next w:val="1"/>
    <w:link w:val="Heading3Char"/>
    <w:uiPriority w:val="99"/>
    <w:qFormat/>
    <w:rsid w:val="00704EE7"/>
    <w:pPr>
      <w:spacing w:after="80"/>
      <w:outlineLvl w:val="2"/>
    </w:pPr>
    <w:rPr>
      <w:b/>
      <w:color w:val="B7B7B7"/>
    </w:rPr>
  </w:style>
  <w:style w:type="paragraph" w:styleId="Heading4">
    <w:name w:val="heading 4"/>
    <w:basedOn w:val="1"/>
    <w:next w:val="1"/>
    <w:link w:val="Heading4Char"/>
    <w:uiPriority w:val="99"/>
    <w:qFormat/>
    <w:rsid w:val="00704EE7"/>
    <w:pPr>
      <w:spacing w:line="240" w:lineRule="auto"/>
      <w:outlineLvl w:val="3"/>
    </w:pPr>
    <w:rPr>
      <w:i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04EE7"/>
    <w:rPr>
      <w:rFonts w:ascii="Arial" w:eastAsia="Times New Roman" w:hAnsi="Arial" w:cs="Arial"/>
      <w:color w:val="741B47"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04EE7"/>
    <w:rPr>
      <w:rFonts w:ascii="Arial" w:eastAsia="Times New Roman" w:hAnsi="Arial" w:cs="Arial"/>
      <w:b/>
      <w:color w:val="4C113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04EE7"/>
    <w:rPr>
      <w:rFonts w:ascii="Arial" w:eastAsia="Times New Roman" w:hAnsi="Arial" w:cs="Arial"/>
      <w:b/>
      <w:color w:val="B7B7B7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04EE7"/>
    <w:rPr>
      <w:rFonts w:ascii="Arial" w:eastAsia="Times New Roman" w:hAnsi="Arial" w:cs="Arial"/>
      <w:i/>
      <w:color w:val="666666"/>
      <w:sz w:val="20"/>
      <w:szCs w:val="20"/>
      <w:lang w:eastAsia="ru-RU"/>
    </w:rPr>
  </w:style>
  <w:style w:type="paragraph" w:customStyle="1" w:styleId="1">
    <w:name w:val="Обычный1"/>
    <w:uiPriority w:val="99"/>
    <w:rsid w:val="00704EE7"/>
    <w:pPr>
      <w:widowControl w:val="0"/>
      <w:spacing w:line="276" w:lineRule="auto"/>
      <w:contextualSpacing/>
    </w:pPr>
    <w:rPr>
      <w:rFonts w:ascii="Arial" w:hAnsi="Arial" w:cs="Arial"/>
      <w:color w:val="666666"/>
      <w:sz w:val="20"/>
      <w:szCs w:val="20"/>
    </w:rPr>
  </w:style>
  <w:style w:type="paragraph" w:styleId="Subtitle">
    <w:name w:val="Subtitle"/>
    <w:basedOn w:val="1"/>
    <w:next w:val="1"/>
    <w:link w:val="SubtitleChar"/>
    <w:uiPriority w:val="99"/>
    <w:qFormat/>
    <w:rsid w:val="00704EE7"/>
    <w:rPr>
      <w:color w:val="741B4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04EE7"/>
    <w:rPr>
      <w:rFonts w:ascii="Arial" w:eastAsia="Times New Roman" w:hAnsi="Arial" w:cs="Arial"/>
      <w:color w:val="741B47"/>
      <w:sz w:val="48"/>
      <w:szCs w:val="48"/>
      <w:lang w:eastAsia="ru-RU"/>
    </w:rPr>
  </w:style>
  <w:style w:type="paragraph" w:styleId="NormalWeb">
    <w:name w:val="Normal (Web)"/>
    <w:basedOn w:val="Normal"/>
    <w:uiPriority w:val="99"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99"/>
    <w:qFormat/>
    <w:rsid w:val="00704EE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4EE7"/>
    <w:rPr>
      <w:rFonts w:ascii="Tahoma" w:eastAsia="Times New Roman" w:hAnsi="Tahoma" w:cs="Tahoma"/>
      <w:color w:val="666666"/>
      <w:sz w:val="16"/>
      <w:szCs w:val="16"/>
      <w:lang w:eastAsia="ru-RU"/>
    </w:rPr>
  </w:style>
  <w:style w:type="character" w:styleId="IntenseReference">
    <w:name w:val="Intense Reference"/>
    <w:basedOn w:val="DefaultParagraphFont"/>
    <w:uiPriority w:val="99"/>
    <w:qFormat/>
    <w:rsid w:val="00306B06"/>
    <w:rPr>
      <w:rFonts w:cs="Times New Roman"/>
      <w:b/>
      <w:bCs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224</Words>
  <Characters>1283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Ярина Наталья Владимировна</dc:title>
  <dc:subject/>
  <dc:creator>KurtSummers</dc:creator>
  <cp:keywords/>
  <dc:description/>
  <cp:lastModifiedBy>USER</cp:lastModifiedBy>
  <cp:revision>2</cp:revision>
  <dcterms:created xsi:type="dcterms:W3CDTF">2023-08-26T09:53:00Z</dcterms:created>
  <dcterms:modified xsi:type="dcterms:W3CDTF">2023-08-26T09:53:00Z</dcterms:modified>
</cp:coreProperties>
</file>